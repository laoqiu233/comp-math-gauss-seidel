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24B4A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0"/>
          <w:szCs w:val="28"/>
          <w:lang w:val="ru-RU"/>
        </w:rPr>
        <w:t>Министерство науки и высшего образования Российской Федерации</w:t>
      </w:r>
    </w:p>
    <w:p w14:paraId="0B2F144D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  <w:r w:rsidRPr="004A191D">
        <w:rPr>
          <w:rFonts w:eastAsia="Times New Roman" w:cs="Times New Roman"/>
          <w:color w:val="00000A"/>
          <w:szCs w:val="28"/>
        </w:rPr>
        <w:t> </w:t>
      </w:r>
    </w:p>
    <w:p w14:paraId="282A8D37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lang w:val="ru-RU"/>
        </w:rPr>
        <w:t>«Национальный исследовательский университет ИТМО»</w:t>
      </w:r>
    </w:p>
    <w:p w14:paraId="03783626" w14:textId="77777777" w:rsidR="00A03681" w:rsidRPr="004A191D" w:rsidRDefault="00A03681" w:rsidP="00A03681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35C20800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i/>
          <w:iCs/>
          <w:color w:val="00000A"/>
          <w:szCs w:val="28"/>
          <w:lang w:val="ru-RU"/>
        </w:rPr>
        <w:t>Факультет Программной инженерии и компьютерной техники</w:t>
      </w:r>
    </w:p>
    <w:p w14:paraId="6FB9CAAE" w14:textId="77777777" w:rsidR="00A03681" w:rsidRPr="004A191D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45A15784" w14:textId="77777777" w:rsidR="00A03681" w:rsidRPr="00C109D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>Лабораторная работа</w:t>
      </w:r>
      <w:r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 xml:space="preserve"> №</w:t>
      </w:r>
      <w:r w:rsidR="00C109DD" w:rsidRPr="00C109DD"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>1</w:t>
      </w:r>
    </w:p>
    <w:p w14:paraId="59A748C8" w14:textId="78B8E0F5" w:rsidR="00A03681" w:rsidRPr="00C109DD" w:rsidRDefault="00C109DD" w:rsidP="00A03681">
      <w:pPr>
        <w:spacing w:after="0" w:line="240" w:lineRule="auto"/>
        <w:ind w:firstLine="0"/>
        <w:jc w:val="center"/>
        <w:rPr>
          <w:rFonts w:eastAsia="Times New Roman" w:cs="Times New Roman"/>
          <w:color w:val="00000A"/>
          <w:sz w:val="36"/>
          <w:szCs w:val="36"/>
          <w:lang w:val="ru-RU"/>
        </w:rPr>
      </w:pPr>
      <w:r>
        <w:rPr>
          <w:rFonts w:eastAsia="Times New Roman" w:cs="Times New Roman"/>
          <w:color w:val="00000A"/>
          <w:sz w:val="36"/>
          <w:szCs w:val="36"/>
          <w:lang w:val="ru-RU"/>
        </w:rPr>
        <w:t>«Системы линейных алгебраических уравнений»</w:t>
      </w:r>
    </w:p>
    <w:p w14:paraId="019FF4BB" w14:textId="77777777" w:rsidR="00A03681" w:rsidRPr="004A191D" w:rsidRDefault="00A03681" w:rsidP="00A03681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707C55C4" w14:textId="05A16543" w:rsidR="00A03681" w:rsidRPr="00C109D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 w:val="36"/>
          <w:szCs w:val="36"/>
          <w:lang w:val="ru-RU"/>
        </w:rPr>
        <w:t xml:space="preserve">Вариант </w:t>
      </w:r>
      <w:r w:rsidR="00C109DD">
        <w:rPr>
          <w:rFonts w:eastAsia="Times New Roman" w:cs="Times New Roman"/>
          <w:color w:val="00000A"/>
          <w:sz w:val="36"/>
          <w:szCs w:val="36"/>
          <w:lang w:val="ru-RU"/>
        </w:rPr>
        <w:t>«Метод Гаусса-Зейделя»</w:t>
      </w:r>
    </w:p>
    <w:p w14:paraId="6CF32402" w14:textId="77777777" w:rsidR="00A03681" w:rsidRPr="004A191D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46B94402" w14:textId="6A8EAD46" w:rsidR="00A03681" w:rsidRPr="002824DC" w:rsidRDefault="00A03681" w:rsidP="00A03681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 xml:space="preserve">Группа: </w:t>
      </w:r>
      <w:r w:rsidRPr="004A191D">
        <w:rPr>
          <w:rFonts w:eastAsia="Times New Roman" w:cs="Times New Roman"/>
          <w:color w:val="00000A"/>
          <w:szCs w:val="28"/>
          <w:u w:val="single"/>
        </w:rPr>
        <w:t>P</w:t>
      </w:r>
      <w:r w:rsidRPr="00FF1BA0">
        <w:rPr>
          <w:rFonts w:eastAsia="Times New Roman" w:cs="Times New Roman"/>
          <w:color w:val="00000A"/>
          <w:szCs w:val="28"/>
          <w:u w:val="single"/>
          <w:lang w:val="ru-RU"/>
        </w:rPr>
        <w:t>3</w:t>
      </w:r>
      <w:r w:rsidR="00C109DD" w:rsidRPr="00C109DD">
        <w:rPr>
          <w:rFonts w:eastAsia="Times New Roman" w:cs="Times New Roman"/>
          <w:color w:val="00000A"/>
          <w:szCs w:val="28"/>
          <w:u w:val="single"/>
          <w:lang w:val="ru-RU"/>
        </w:rPr>
        <w:t>2</w:t>
      </w:r>
      <w:r w:rsidR="00C109DD" w:rsidRPr="002824DC">
        <w:rPr>
          <w:rFonts w:eastAsia="Times New Roman" w:cs="Times New Roman"/>
          <w:color w:val="00000A"/>
          <w:szCs w:val="28"/>
          <w:u w:val="single"/>
          <w:lang w:val="ru-RU"/>
        </w:rPr>
        <w:t>312</w:t>
      </w:r>
    </w:p>
    <w:p w14:paraId="4C72CE21" w14:textId="77777777" w:rsidR="00A03681" w:rsidRPr="004A191D" w:rsidRDefault="00A03681" w:rsidP="00A03681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6B5A93D0" w14:textId="77777777" w:rsidR="00A03681" w:rsidRPr="008D68BE" w:rsidRDefault="00A03681" w:rsidP="00A03681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>Выполнил</w:t>
      </w:r>
      <w:r w:rsidRPr="004A191D">
        <w:rPr>
          <w:rFonts w:eastAsia="Times New Roman" w:cs="Times New Roman"/>
          <w:color w:val="00000A"/>
          <w:szCs w:val="28"/>
          <w:lang w:val="ru-RU"/>
        </w:rPr>
        <w:t xml:space="preserve">: </w:t>
      </w:r>
      <w:r>
        <w:rPr>
          <w:rFonts w:eastAsia="Times New Roman" w:cs="Times New Roman"/>
          <w:color w:val="00000A"/>
          <w:szCs w:val="28"/>
          <w:lang w:val="ru-RU"/>
        </w:rPr>
        <w:t>Цю Тяньшэн</w:t>
      </w:r>
    </w:p>
    <w:p w14:paraId="0CE58BE0" w14:textId="77777777" w:rsidR="00A03681" w:rsidRPr="004A191D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5D33C6D9" w14:textId="77777777" w:rsidR="00A03681" w:rsidRPr="004A191D" w:rsidRDefault="00A03681" w:rsidP="00A03681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>Проверил</w:t>
      </w:r>
      <w:r w:rsidRPr="004A191D">
        <w:rPr>
          <w:rFonts w:eastAsia="Times New Roman" w:cs="Times New Roman"/>
          <w:color w:val="00000A"/>
          <w:szCs w:val="28"/>
          <w:lang w:val="ru-RU"/>
        </w:rPr>
        <w:t>:</w:t>
      </w:r>
    </w:p>
    <w:p w14:paraId="26604EB2" w14:textId="1AF77A0A" w:rsidR="00A03681" w:rsidRPr="002824DC" w:rsidRDefault="00C109DD" w:rsidP="00A03681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A"/>
          <w:szCs w:val="28"/>
          <w:lang w:val="ru-RU"/>
        </w:rPr>
        <w:t>Перл Ольга Вычеславовна</w:t>
      </w:r>
    </w:p>
    <w:p w14:paraId="57B7D0AA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41CCE6F8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6CC5906F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7242D214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08824EDE" w14:textId="77777777" w:rsidR="00A643B5" w:rsidRPr="004A191D" w:rsidRDefault="00A643B5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0A184908" w14:textId="77777777" w:rsidR="00A03681" w:rsidRPr="00C109D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8D68BE">
        <w:rPr>
          <w:rFonts w:eastAsia="Times New Roman" w:cs="Times New Roman"/>
          <w:color w:val="000000"/>
          <w:szCs w:val="28"/>
          <w:lang w:val="ru-RU"/>
        </w:rPr>
        <w:t>Санкт</w:t>
      </w:r>
      <w:r w:rsidRPr="00C109DD">
        <w:rPr>
          <w:rFonts w:eastAsia="Times New Roman" w:cs="Times New Roman"/>
          <w:color w:val="000000"/>
          <w:szCs w:val="28"/>
        </w:rPr>
        <w:t>-</w:t>
      </w:r>
      <w:r w:rsidRPr="008D68BE">
        <w:rPr>
          <w:rFonts w:eastAsia="Times New Roman" w:cs="Times New Roman"/>
          <w:color w:val="000000"/>
          <w:szCs w:val="28"/>
          <w:lang w:val="ru-RU"/>
        </w:rPr>
        <w:t>Петербург</w:t>
      </w:r>
    </w:p>
    <w:p w14:paraId="60B67C17" w14:textId="77777777" w:rsidR="00E156A3" w:rsidRPr="00F37F87" w:rsidRDefault="00A03681" w:rsidP="00A643B5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 w:rsidRPr="00F37F87">
        <w:rPr>
          <w:rFonts w:eastAsia="Times New Roman" w:cs="Times New Roman"/>
          <w:color w:val="000000"/>
          <w:szCs w:val="28"/>
        </w:rPr>
        <w:t>2021</w:t>
      </w:r>
      <w:r w:rsidRPr="008D68BE">
        <w:rPr>
          <w:rFonts w:eastAsia="Times New Roman" w:cs="Times New Roman"/>
          <w:color w:val="000000"/>
          <w:szCs w:val="28"/>
          <w:lang w:val="ru-RU"/>
        </w:rPr>
        <w:t>г</w:t>
      </w:r>
    </w:p>
    <w:p w14:paraId="53C3636F" w14:textId="77777777" w:rsidR="004E5A67" w:rsidRPr="00F37F87" w:rsidRDefault="004E5A67">
      <w:pPr>
        <w:ind w:firstLine="0"/>
      </w:pPr>
      <w:r w:rsidRPr="00F37F87"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eastAsia="zh-CN"/>
        </w:rPr>
        <w:id w:val="11697453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CA7471" w14:textId="77777777" w:rsidR="004E5A67" w:rsidRPr="00F37F87" w:rsidRDefault="004E5A67">
          <w:pPr>
            <w:pStyle w:val="TOCHeading"/>
            <w:rPr>
              <w:rStyle w:val="Heading1Char"/>
            </w:rPr>
          </w:pPr>
          <w:r w:rsidRPr="004E5A67">
            <w:rPr>
              <w:rStyle w:val="Heading1Char"/>
            </w:rPr>
            <w:t>Содержание</w:t>
          </w:r>
        </w:p>
        <w:p w14:paraId="36E1C1BB" w14:textId="77777777" w:rsidR="004E5A67" w:rsidRDefault="00000000">
          <w:fldSimple w:instr=" TOC \o &quot;1-3&quot; \h \z \u ">
            <w:r w:rsidR="00F37F87"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0DD202FF" w14:textId="4209D9AA" w:rsidR="00B919D0" w:rsidRDefault="00C109DD" w:rsidP="00C109DD">
      <w:pPr>
        <w:pStyle w:val="Heading1"/>
        <w:rPr>
          <w:lang w:val="ru-RU"/>
        </w:rPr>
      </w:pPr>
      <w:r>
        <w:rPr>
          <w:lang w:val="ru-RU"/>
        </w:rPr>
        <w:lastRenderedPageBreak/>
        <w:t>Описание метода, расчётные формулы</w:t>
      </w:r>
    </w:p>
    <w:p w14:paraId="0DDC6893" w14:textId="035BF14B" w:rsidR="002824DC" w:rsidRDefault="002824DC" w:rsidP="002824DC">
      <w:pPr>
        <w:rPr>
          <w:lang w:val="ru-RU"/>
        </w:rPr>
      </w:pPr>
      <w:r>
        <w:rPr>
          <w:lang w:val="ru-RU"/>
        </w:rPr>
        <w:t xml:space="preserve">Метод Гаусса-Зейделя является итерационным методом для решения СЛАУ, имеющий один параметр </w:t>
      </w:r>
      <m:oMath>
        <m:r>
          <m:rPr>
            <m:sty m:val="p"/>
          </m:rPr>
          <w:rPr>
            <w:rFonts w:ascii="Cambria Math" w:hAnsi="Cambria Math"/>
            <w:lang w:val="ru-RU"/>
          </w:rPr>
          <m:t>ϵ</m:t>
        </m:r>
      </m:oMath>
      <w:r w:rsidRPr="002824DC">
        <w:rPr>
          <w:lang w:val="ru-RU"/>
        </w:rPr>
        <w:t xml:space="preserve">. </w:t>
      </w:r>
      <w:r>
        <w:rPr>
          <w:lang w:val="ru-RU"/>
        </w:rPr>
        <w:t xml:space="preserve">Достаточное условие для сходимость метода является то, что матрица коэффициентов </w:t>
      </w:r>
      <w:r w:rsidRPr="002824DC">
        <w:rPr>
          <w:i/>
          <w:iCs/>
        </w:rPr>
        <w:t>A</w:t>
      </w:r>
      <w:r>
        <w:rPr>
          <w:lang w:val="ru-RU"/>
        </w:rPr>
        <w:t xml:space="preserve"> является диагонально доминантной, т.е.:</w:t>
      </w:r>
    </w:p>
    <w:p w14:paraId="79448BF4" w14:textId="769B463D" w:rsidR="002824DC" w:rsidRPr="00902908" w:rsidRDefault="00000000" w:rsidP="002824DC">
      <m:oMathPara>
        <m:oMath>
          <m:d>
            <m:dPr>
              <m:begChr m:val="|"/>
              <m:endChr m:val="|"/>
              <m:ctrlPr>
                <w:rPr>
                  <w:rFonts w:ascii="Cambria Math" w:eastAsia="MS Gothic" w:hAnsi="Cambria Math" w:cs="MS Gothic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≥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i!=k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MS Gothic" w:hAnsi="Cambria Math" w:cs="MS Gothic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3DE289D2" w14:textId="085DB3AD" w:rsidR="00902908" w:rsidRDefault="00902908" w:rsidP="002824DC">
      <w:pPr>
        <w:rPr>
          <w:lang w:val="ru-RU"/>
        </w:rPr>
      </w:pPr>
      <w:r>
        <w:rPr>
          <w:lang w:val="ru-RU"/>
        </w:rPr>
        <w:t>Условие для окончания итерационного процесса:</w:t>
      </w:r>
    </w:p>
    <w:p w14:paraId="0DC29A5D" w14:textId="6A089756" w:rsidR="00902908" w:rsidRPr="00902908" w:rsidRDefault="00000000" w:rsidP="002824DC">
      <m:oMathPara>
        <m:oMath>
          <m:d>
            <m:dPr>
              <m:begChr m:val="|"/>
              <m:endChr m:val="|"/>
              <m:ctrlPr>
                <w:rPr>
                  <w:rFonts w:ascii="Cambria Math" w:eastAsia="MS Gothic" w:hAnsi="Cambria Math" w:cs="MS Gothic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 w:hint="eastAsia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ϵ</m:t>
          </m:r>
        </m:oMath>
      </m:oMathPara>
    </w:p>
    <w:p w14:paraId="66A29B9A" w14:textId="026BA058" w:rsidR="00902908" w:rsidRDefault="00902908" w:rsidP="002824DC">
      <w:pPr>
        <w:rPr>
          <w:lang w:val="ru-RU"/>
        </w:rPr>
      </w:pPr>
      <w:r>
        <w:rPr>
          <w:lang w:val="ru-RU"/>
        </w:rPr>
        <w:t>Основная</w:t>
      </w:r>
      <w:r w:rsidR="005766EE">
        <w:rPr>
          <w:lang w:val="ru-RU"/>
        </w:rPr>
        <w:t xml:space="preserve"> формула для вычисление новых значений на каждом шаге итерации, опирающаяся на «свежие» значения:</w:t>
      </w:r>
    </w:p>
    <w:p w14:paraId="557618B1" w14:textId="43D24C05" w:rsidR="00A051D9" w:rsidRPr="00191210" w:rsidRDefault="00000000" w:rsidP="00A051D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i-1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e>
                      </m:d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k=i+1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e>
          </m:d>
        </m:oMath>
      </m:oMathPara>
    </w:p>
    <w:p w14:paraId="75BB3AE6" w14:textId="0AB5176B" w:rsidR="00191210" w:rsidRDefault="00191210" w:rsidP="00191210">
      <w:pPr>
        <w:pStyle w:val="Heading1"/>
      </w:pPr>
      <w:r>
        <w:rPr>
          <w:lang w:val="ru-RU"/>
        </w:rPr>
        <w:lastRenderedPageBreak/>
        <w:t>Блок-схема численного метода</w:t>
      </w:r>
    </w:p>
    <w:p w14:paraId="6050238F" w14:textId="2BEA079D" w:rsidR="00191210" w:rsidRDefault="007F791C" w:rsidP="007F791C">
      <w:pPr>
        <w:jc w:val="center"/>
      </w:pPr>
      <w:r>
        <w:rPr>
          <w:noProof/>
        </w:rPr>
        <w:drawing>
          <wp:inline distT="0" distB="0" distL="0" distR="0" wp14:anchorId="1F7822B1" wp14:editId="0E58C253">
            <wp:extent cx="4754880" cy="44037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958ED" w14:textId="6AD32612" w:rsidR="007F791C" w:rsidRPr="007F791C" w:rsidRDefault="007F791C" w:rsidP="00051B6A">
      <w:pPr>
        <w:pStyle w:val="Heading1"/>
      </w:pPr>
      <w:r>
        <w:rPr>
          <w:lang w:val="ru-RU"/>
        </w:rPr>
        <w:lastRenderedPageBreak/>
        <w:t>Листинг</w:t>
      </w:r>
      <w:r w:rsidRPr="00602300">
        <w:t xml:space="preserve"> </w:t>
      </w:r>
      <w:r>
        <w:rPr>
          <w:lang w:val="ru-RU"/>
        </w:rPr>
        <w:t>реализованного</w:t>
      </w:r>
      <w:r w:rsidRPr="00602300">
        <w:t xml:space="preserve"> </w:t>
      </w:r>
      <w:r>
        <w:rPr>
          <w:lang w:val="ru-RU"/>
        </w:rPr>
        <w:t>численного</w:t>
      </w:r>
      <w:r w:rsidRPr="00602300">
        <w:t xml:space="preserve"> </w:t>
      </w:r>
      <w:r>
        <w:rPr>
          <w:lang w:val="ru-RU"/>
        </w:rPr>
        <w:t>метода</w:t>
      </w:r>
      <w:r w:rsidRPr="00602300">
        <w:t xml:space="preserve"> </w:t>
      </w:r>
      <w:r>
        <w:rPr>
          <w:lang w:val="ru-RU"/>
        </w:rPr>
        <w:t>программы</w:t>
      </w:r>
    </w:p>
    <w:p w14:paraId="60E3CF95" w14:textId="77777777" w:rsidR="00051B6A" w:rsidRPr="00051B6A" w:rsidRDefault="00051B6A" w:rsidP="00051B6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1B6A">
        <w:rPr>
          <w:rFonts w:ascii="Courier New" w:eastAsia="Times New Roman" w:hAnsi="Courier New" w:cs="Courier New"/>
          <w:color w:val="47CCB1"/>
          <w:sz w:val="18"/>
          <w:szCs w:val="18"/>
        </w:rPr>
        <w:t xml:space="preserve">boolean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 xml:space="preserve">reachedEpsilon 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= </w:t>
      </w:r>
      <w:r w:rsidRPr="00051B6A">
        <w:rPr>
          <w:rFonts w:ascii="Courier New" w:eastAsia="Times New Roman" w:hAnsi="Courier New" w:cs="Courier New"/>
          <w:color w:val="47A2ED"/>
          <w:sz w:val="18"/>
          <w:szCs w:val="18"/>
        </w:rPr>
        <w:t>false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br/>
      </w:r>
      <w:r w:rsidRPr="00051B6A">
        <w:rPr>
          <w:rFonts w:ascii="Courier New" w:eastAsia="Times New Roman" w:hAnsi="Courier New" w:cs="Courier New"/>
          <w:color w:val="47CCB1"/>
          <w:sz w:val="18"/>
          <w:szCs w:val="18"/>
        </w:rPr>
        <w:t xml:space="preserve">Matrix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 xml:space="preserve">x 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= </w:t>
      </w:r>
      <w:r w:rsidRPr="00051B6A">
        <w:rPr>
          <w:rFonts w:ascii="Courier New" w:eastAsia="Times New Roman" w:hAnsi="Courier New" w:cs="Courier New"/>
          <w:color w:val="CC85C6"/>
          <w:sz w:val="18"/>
          <w:szCs w:val="18"/>
        </w:rPr>
        <w:t xml:space="preserve">new </w:t>
      </w:r>
      <w:r w:rsidRPr="00051B6A">
        <w:rPr>
          <w:rFonts w:ascii="Courier New" w:eastAsia="Times New Roman" w:hAnsi="Courier New" w:cs="Courier New"/>
          <w:color w:val="E6E6AA"/>
          <w:sz w:val="18"/>
          <w:szCs w:val="18"/>
        </w:rPr>
        <w:t>Matrix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>a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051B6A">
        <w:rPr>
          <w:rFonts w:ascii="Courier New" w:eastAsia="Times New Roman" w:hAnsi="Courier New" w:cs="Courier New"/>
          <w:color w:val="E6E6AA"/>
          <w:sz w:val="18"/>
          <w:szCs w:val="18"/>
        </w:rPr>
        <w:t>getHeight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(), </w:t>
      </w:r>
      <w:r w:rsidRPr="00051B6A">
        <w:rPr>
          <w:rFonts w:ascii="Courier New" w:eastAsia="Times New Roman" w:hAnsi="Courier New" w:cs="Courier New"/>
          <w:color w:val="B4CDA8"/>
          <w:sz w:val="18"/>
          <w:szCs w:val="18"/>
        </w:rPr>
        <w:t>1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br/>
      </w:r>
      <w:r w:rsidRPr="00051B6A">
        <w:rPr>
          <w:rFonts w:ascii="Courier New" w:eastAsia="Times New Roman" w:hAnsi="Courier New" w:cs="Courier New"/>
          <w:color w:val="47CCB1"/>
          <w:sz w:val="18"/>
          <w:szCs w:val="18"/>
        </w:rPr>
        <w:t xml:space="preserve">int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 xml:space="preserve">iterations 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= </w:t>
      </w:r>
      <w:r w:rsidRPr="00051B6A">
        <w:rPr>
          <w:rFonts w:ascii="Courier New" w:eastAsia="Times New Roman" w:hAnsi="Courier New" w:cs="Courier New"/>
          <w:color w:val="B4CDA8"/>
          <w:sz w:val="18"/>
          <w:szCs w:val="18"/>
        </w:rPr>
        <w:t>0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br/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br/>
      </w:r>
      <w:r w:rsidRPr="00051B6A">
        <w:rPr>
          <w:rFonts w:ascii="Courier New" w:eastAsia="Times New Roman" w:hAnsi="Courier New" w:cs="Courier New"/>
          <w:color w:val="CC85C6"/>
          <w:sz w:val="18"/>
          <w:szCs w:val="18"/>
        </w:rPr>
        <w:t xml:space="preserve">while 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>iterations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++ &lt; </w:t>
      </w:r>
      <w:r w:rsidRPr="00051B6A">
        <w:rPr>
          <w:rFonts w:ascii="Courier New" w:eastAsia="Times New Roman" w:hAnsi="Courier New" w:cs="Courier New"/>
          <w:i/>
          <w:iCs/>
          <w:color w:val="4FC1FF"/>
          <w:sz w:val="18"/>
          <w:szCs w:val="18"/>
        </w:rPr>
        <w:t xml:space="preserve">maxIterations 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&amp;&amp; !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>reachedEpsilon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) {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br/>
        <w:t xml:space="preserve">   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 xml:space="preserve">reachedEpsilon 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= </w:t>
      </w:r>
      <w:r w:rsidRPr="00051B6A">
        <w:rPr>
          <w:rFonts w:ascii="Courier New" w:eastAsia="Times New Roman" w:hAnsi="Courier New" w:cs="Courier New"/>
          <w:color w:val="47A2ED"/>
          <w:sz w:val="18"/>
          <w:szCs w:val="18"/>
        </w:rPr>
        <w:t>true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br/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br/>
        <w:t xml:space="preserve">    </w:t>
      </w:r>
      <w:r w:rsidRPr="00051B6A">
        <w:rPr>
          <w:rFonts w:ascii="Courier New" w:eastAsia="Times New Roman" w:hAnsi="Courier New" w:cs="Courier New"/>
          <w:color w:val="47CCB1"/>
          <w:sz w:val="18"/>
          <w:szCs w:val="18"/>
        </w:rPr>
        <w:t>System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051B6A">
        <w:rPr>
          <w:rFonts w:ascii="Courier New" w:eastAsia="Times New Roman" w:hAnsi="Courier New" w:cs="Courier New"/>
          <w:b/>
          <w:bCs/>
          <w:i/>
          <w:iCs/>
          <w:color w:val="4FC1FF"/>
          <w:sz w:val="18"/>
          <w:szCs w:val="18"/>
        </w:rPr>
        <w:t>err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051B6A">
        <w:rPr>
          <w:rFonts w:ascii="Courier New" w:eastAsia="Times New Roman" w:hAnsi="Courier New" w:cs="Courier New"/>
          <w:color w:val="E6E6AA"/>
          <w:sz w:val="18"/>
          <w:szCs w:val="18"/>
        </w:rPr>
        <w:t>println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051B6A">
        <w:rPr>
          <w:rFonts w:ascii="Courier New" w:eastAsia="Times New Roman" w:hAnsi="Courier New" w:cs="Courier New"/>
          <w:color w:val="CD9069"/>
          <w:sz w:val="18"/>
          <w:szCs w:val="18"/>
        </w:rPr>
        <w:t xml:space="preserve">"Iteration No." 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+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 xml:space="preserve">iterations 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+ </w:t>
      </w:r>
      <w:r w:rsidRPr="00051B6A">
        <w:rPr>
          <w:rFonts w:ascii="Courier New" w:eastAsia="Times New Roman" w:hAnsi="Courier New" w:cs="Courier New"/>
          <w:color w:val="CD9069"/>
          <w:sz w:val="18"/>
          <w:szCs w:val="18"/>
        </w:rPr>
        <w:t xml:space="preserve">" error = " 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+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>system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051B6A">
        <w:rPr>
          <w:rFonts w:ascii="Courier New" w:eastAsia="Times New Roman" w:hAnsi="Courier New" w:cs="Courier New"/>
          <w:color w:val="E6E6AA"/>
          <w:sz w:val="18"/>
          <w:szCs w:val="18"/>
        </w:rPr>
        <w:t>getError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>x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));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br/>
        <w:t xml:space="preserve">    </w:t>
      </w:r>
      <w:r w:rsidRPr="00051B6A">
        <w:rPr>
          <w:rFonts w:ascii="Courier New" w:eastAsia="Times New Roman" w:hAnsi="Courier New" w:cs="Courier New"/>
          <w:color w:val="CC85C6"/>
          <w:sz w:val="18"/>
          <w:szCs w:val="18"/>
        </w:rPr>
        <w:t xml:space="preserve">for 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051B6A">
        <w:rPr>
          <w:rFonts w:ascii="Courier New" w:eastAsia="Times New Roman" w:hAnsi="Courier New" w:cs="Courier New"/>
          <w:color w:val="47CCB1"/>
          <w:sz w:val="18"/>
          <w:szCs w:val="18"/>
        </w:rPr>
        <w:t xml:space="preserve">int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 xml:space="preserve">i 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= </w:t>
      </w:r>
      <w:r w:rsidRPr="00051B6A">
        <w:rPr>
          <w:rFonts w:ascii="Courier New" w:eastAsia="Times New Roman" w:hAnsi="Courier New" w:cs="Courier New"/>
          <w:color w:val="B4CDA8"/>
          <w:sz w:val="18"/>
          <w:szCs w:val="18"/>
        </w:rPr>
        <w:t>0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;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 xml:space="preserve">i 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&lt;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>a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051B6A">
        <w:rPr>
          <w:rFonts w:ascii="Courier New" w:eastAsia="Times New Roman" w:hAnsi="Courier New" w:cs="Courier New"/>
          <w:color w:val="E6E6AA"/>
          <w:sz w:val="18"/>
          <w:szCs w:val="18"/>
        </w:rPr>
        <w:t>getHeight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();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>i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++) {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br/>
        <w:t xml:space="preserve">        </w:t>
      </w:r>
      <w:r w:rsidRPr="00051B6A">
        <w:rPr>
          <w:rFonts w:ascii="Courier New" w:eastAsia="Times New Roman" w:hAnsi="Courier New" w:cs="Courier New"/>
          <w:color w:val="47CCB1"/>
          <w:sz w:val="18"/>
          <w:szCs w:val="18"/>
        </w:rPr>
        <w:t xml:space="preserve">double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 xml:space="preserve">s 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=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>b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051B6A">
        <w:rPr>
          <w:rFonts w:ascii="Courier New" w:eastAsia="Times New Roman" w:hAnsi="Courier New" w:cs="Courier New"/>
          <w:color w:val="E6E6AA"/>
          <w:sz w:val="18"/>
          <w:szCs w:val="18"/>
        </w:rPr>
        <w:t>get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>i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051B6A">
        <w:rPr>
          <w:rFonts w:ascii="Courier New" w:eastAsia="Times New Roman" w:hAnsi="Courier New" w:cs="Courier New"/>
          <w:color w:val="B4CDA8"/>
          <w:sz w:val="18"/>
          <w:szCs w:val="18"/>
        </w:rPr>
        <w:t>0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br/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br/>
        <w:t xml:space="preserve">        </w:t>
      </w:r>
      <w:r w:rsidRPr="00051B6A">
        <w:rPr>
          <w:rFonts w:ascii="Courier New" w:eastAsia="Times New Roman" w:hAnsi="Courier New" w:cs="Courier New"/>
          <w:color w:val="699856"/>
          <w:sz w:val="18"/>
          <w:szCs w:val="18"/>
        </w:rPr>
        <w:t>// Get right side sum</w:t>
      </w:r>
      <w:r w:rsidRPr="00051B6A">
        <w:rPr>
          <w:rFonts w:ascii="Courier New" w:eastAsia="Times New Roman" w:hAnsi="Courier New" w:cs="Courier New"/>
          <w:color w:val="699856"/>
          <w:sz w:val="18"/>
          <w:szCs w:val="18"/>
        </w:rPr>
        <w:br/>
        <w:t xml:space="preserve">        </w:t>
      </w:r>
      <w:r w:rsidRPr="00051B6A">
        <w:rPr>
          <w:rFonts w:ascii="Courier New" w:eastAsia="Times New Roman" w:hAnsi="Courier New" w:cs="Courier New"/>
          <w:color w:val="CC85C6"/>
          <w:sz w:val="18"/>
          <w:szCs w:val="18"/>
        </w:rPr>
        <w:t xml:space="preserve">for 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051B6A">
        <w:rPr>
          <w:rFonts w:ascii="Courier New" w:eastAsia="Times New Roman" w:hAnsi="Courier New" w:cs="Courier New"/>
          <w:color w:val="47CCB1"/>
          <w:sz w:val="18"/>
          <w:szCs w:val="18"/>
        </w:rPr>
        <w:t xml:space="preserve">int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 xml:space="preserve">j 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= </w:t>
      </w:r>
      <w:r w:rsidRPr="00051B6A">
        <w:rPr>
          <w:rFonts w:ascii="Courier New" w:eastAsia="Times New Roman" w:hAnsi="Courier New" w:cs="Courier New"/>
          <w:color w:val="B4CDA8"/>
          <w:sz w:val="18"/>
          <w:szCs w:val="18"/>
        </w:rPr>
        <w:t>0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;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 xml:space="preserve">j 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&lt;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>a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051B6A">
        <w:rPr>
          <w:rFonts w:ascii="Courier New" w:eastAsia="Times New Roman" w:hAnsi="Courier New" w:cs="Courier New"/>
          <w:color w:val="E6E6AA"/>
          <w:sz w:val="18"/>
          <w:szCs w:val="18"/>
        </w:rPr>
        <w:t>getWidth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();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>j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++) {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br/>
        <w:t xml:space="preserve">            </w:t>
      </w:r>
      <w:r w:rsidRPr="00051B6A">
        <w:rPr>
          <w:rFonts w:ascii="Courier New" w:eastAsia="Times New Roman" w:hAnsi="Courier New" w:cs="Courier New"/>
          <w:color w:val="699856"/>
          <w:sz w:val="18"/>
          <w:szCs w:val="18"/>
        </w:rPr>
        <w:t>// Skip diagonal elements</w:t>
      </w:r>
      <w:r w:rsidRPr="00051B6A">
        <w:rPr>
          <w:rFonts w:ascii="Courier New" w:eastAsia="Times New Roman" w:hAnsi="Courier New" w:cs="Courier New"/>
          <w:color w:val="699856"/>
          <w:sz w:val="18"/>
          <w:szCs w:val="18"/>
        </w:rPr>
        <w:br/>
        <w:t xml:space="preserve">            </w:t>
      </w:r>
      <w:r w:rsidRPr="00051B6A">
        <w:rPr>
          <w:rFonts w:ascii="Courier New" w:eastAsia="Times New Roman" w:hAnsi="Courier New" w:cs="Courier New"/>
          <w:color w:val="CC85C6"/>
          <w:sz w:val="18"/>
          <w:szCs w:val="18"/>
        </w:rPr>
        <w:t xml:space="preserve">if 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 xml:space="preserve">i 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==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>j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) </w:t>
      </w:r>
      <w:r w:rsidRPr="00051B6A">
        <w:rPr>
          <w:rFonts w:ascii="Courier New" w:eastAsia="Times New Roman" w:hAnsi="Courier New" w:cs="Courier New"/>
          <w:color w:val="CC85C6"/>
          <w:sz w:val="18"/>
          <w:szCs w:val="18"/>
        </w:rPr>
        <w:t>continue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br/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br/>
        <w:t xml:space="preserve">           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 xml:space="preserve">s 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-=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>x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051B6A">
        <w:rPr>
          <w:rFonts w:ascii="Courier New" w:eastAsia="Times New Roman" w:hAnsi="Courier New" w:cs="Courier New"/>
          <w:color w:val="E6E6AA"/>
          <w:sz w:val="18"/>
          <w:szCs w:val="18"/>
        </w:rPr>
        <w:t>get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>j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051B6A">
        <w:rPr>
          <w:rFonts w:ascii="Courier New" w:eastAsia="Times New Roman" w:hAnsi="Courier New" w:cs="Courier New"/>
          <w:color w:val="B4CDA8"/>
          <w:sz w:val="18"/>
          <w:szCs w:val="18"/>
        </w:rPr>
        <w:t>0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) *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>a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051B6A">
        <w:rPr>
          <w:rFonts w:ascii="Courier New" w:eastAsia="Times New Roman" w:hAnsi="Courier New" w:cs="Courier New"/>
          <w:color w:val="E6E6AA"/>
          <w:sz w:val="18"/>
          <w:szCs w:val="18"/>
        </w:rPr>
        <w:t>get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>i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>j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br/>
        <w:t xml:space="preserve">        }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br/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br/>
        <w:t xml:space="preserve">       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 xml:space="preserve">s 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/=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>a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051B6A">
        <w:rPr>
          <w:rFonts w:ascii="Courier New" w:eastAsia="Times New Roman" w:hAnsi="Courier New" w:cs="Courier New"/>
          <w:color w:val="E6E6AA"/>
          <w:sz w:val="18"/>
          <w:szCs w:val="18"/>
        </w:rPr>
        <w:t>get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>i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>i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br/>
        <w:t xml:space="preserve">        </w:t>
      </w:r>
      <w:r w:rsidRPr="00051B6A">
        <w:rPr>
          <w:rFonts w:ascii="Courier New" w:eastAsia="Times New Roman" w:hAnsi="Courier New" w:cs="Courier New"/>
          <w:color w:val="CC85C6"/>
          <w:sz w:val="18"/>
          <w:szCs w:val="18"/>
        </w:rPr>
        <w:t xml:space="preserve">if 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051B6A">
        <w:rPr>
          <w:rFonts w:ascii="Courier New" w:eastAsia="Times New Roman" w:hAnsi="Courier New" w:cs="Courier New"/>
          <w:color w:val="47CCB1"/>
          <w:sz w:val="18"/>
          <w:szCs w:val="18"/>
        </w:rPr>
        <w:t>Math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051B6A">
        <w:rPr>
          <w:rFonts w:ascii="Courier New" w:eastAsia="Times New Roman" w:hAnsi="Courier New" w:cs="Courier New"/>
          <w:i/>
          <w:iCs/>
          <w:color w:val="FFC66D"/>
          <w:sz w:val="18"/>
          <w:szCs w:val="18"/>
        </w:rPr>
        <w:t>abs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 xml:space="preserve">s 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-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>x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051B6A">
        <w:rPr>
          <w:rFonts w:ascii="Courier New" w:eastAsia="Times New Roman" w:hAnsi="Courier New" w:cs="Courier New"/>
          <w:color w:val="E6E6AA"/>
          <w:sz w:val="18"/>
          <w:szCs w:val="18"/>
        </w:rPr>
        <w:t>get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>i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051B6A">
        <w:rPr>
          <w:rFonts w:ascii="Courier New" w:eastAsia="Times New Roman" w:hAnsi="Courier New" w:cs="Courier New"/>
          <w:color w:val="B4CDA8"/>
          <w:sz w:val="18"/>
          <w:szCs w:val="18"/>
        </w:rPr>
        <w:t>0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)) &gt; </w:t>
      </w:r>
      <w:r w:rsidRPr="00051B6A">
        <w:rPr>
          <w:rFonts w:ascii="Courier New" w:eastAsia="Times New Roman" w:hAnsi="Courier New" w:cs="Courier New"/>
          <w:i/>
          <w:iCs/>
          <w:color w:val="4FC1FF"/>
          <w:sz w:val="18"/>
          <w:szCs w:val="18"/>
        </w:rPr>
        <w:t>eps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)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 xml:space="preserve">reachedEpsilon 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= </w:t>
      </w:r>
      <w:r w:rsidRPr="00051B6A">
        <w:rPr>
          <w:rFonts w:ascii="Courier New" w:eastAsia="Times New Roman" w:hAnsi="Courier New" w:cs="Courier New"/>
          <w:color w:val="47A2ED"/>
          <w:sz w:val="18"/>
          <w:szCs w:val="18"/>
        </w:rPr>
        <w:t>false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br/>
        <w:t xml:space="preserve">       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>x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.</w:t>
      </w:r>
      <w:r w:rsidRPr="00051B6A">
        <w:rPr>
          <w:rFonts w:ascii="Courier New" w:eastAsia="Times New Roman" w:hAnsi="Courier New" w:cs="Courier New"/>
          <w:color w:val="E6E6AA"/>
          <w:sz w:val="18"/>
          <w:szCs w:val="18"/>
        </w:rPr>
        <w:t>set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(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>i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051B6A">
        <w:rPr>
          <w:rFonts w:ascii="Courier New" w:eastAsia="Times New Roman" w:hAnsi="Courier New" w:cs="Courier New"/>
          <w:color w:val="B4CDA8"/>
          <w:sz w:val="18"/>
          <w:szCs w:val="18"/>
        </w:rPr>
        <w:t>0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 xml:space="preserve">,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>s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);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br/>
        <w:t xml:space="preserve">    }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br/>
        <w:t>}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br/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br/>
      </w:r>
      <w:r w:rsidRPr="00051B6A">
        <w:rPr>
          <w:rFonts w:ascii="Courier New" w:eastAsia="Times New Roman" w:hAnsi="Courier New" w:cs="Courier New"/>
          <w:color w:val="CC85C6"/>
          <w:sz w:val="18"/>
          <w:szCs w:val="18"/>
        </w:rPr>
        <w:t xml:space="preserve">return </w:t>
      </w:r>
      <w:r w:rsidRPr="00051B6A">
        <w:rPr>
          <w:rFonts w:ascii="Courier New" w:eastAsia="Times New Roman" w:hAnsi="Courier New" w:cs="Courier New"/>
          <w:color w:val="94DBFD"/>
          <w:sz w:val="18"/>
          <w:szCs w:val="18"/>
        </w:rPr>
        <w:t>x</w:t>
      </w:r>
      <w:r w:rsidRPr="00051B6A">
        <w:rPr>
          <w:rFonts w:ascii="Courier New" w:eastAsia="Times New Roman" w:hAnsi="Courier New" w:cs="Courier New"/>
          <w:color w:val="D4D4D4"/>
          <w:sz w:val="18"/>
          <w:szCs w:val="18"/>
        </w:rPr>
        <w:t>;</w:t>
      </w:r>
    </w:p>
    <w:p w14:paraId="3EB3BB76" w14:textId="7F0CC17A" w:rsidR="00C109DD" w:rsidRPr="00602300" w:rsidRDefault="00051B6A" w:rsidP="00051B6A">
      <w:pPr>
        <w:pStyle w:val="Heading1"/>
        <w:rPr>
          <w:lang w:val="ru-RU"/>
        </w:rPr>
      </w:pPr>
      <w:r>
        <w:rPr>
          <w:lang w:val="ru-RU"/>
        </w:rPr>
        <w:lastRenderedPageBreak/>
        <w:t>Примеры и результаты работы программы</w:t>
      </w:r>
    </w:p>
    <w:p w14:paraId="276761EE" w14:textId="07353CFB" w:rsidR="00051B6A" w:rsidRPr="00602300" w:rsidRDefault="00051B6A" w:rsidP="00051B6A">
      <w:pPr>
        <w:pStyle w:val="Heading2"/>
        <w:rPr>
          <w:lang w:val="ru-RU"/>
        </w:rPr>
      </w:pPr>
      <w:r>
        <w:rPr>
          <w:lang w:val="ru-RU"/>
        </w:rPr>
        <w:t>Пример №1</w:t>
      </w:r>
    </w:p>
    <w:p w14:paraId="20712B7F" w14:textId="4074A424" w:rsidR="00051B6A" w:rsidRDefault="00051B6A" w:rsidP="00051B6A">
      <w:pPr>
        <w:jc w:val="center"/>
      </w:pPr>
      <w:r w:rsidRPr="00051B6A">
        <w:rPr>
          <w:noProof/>
        </w:rPr>
        <w:drawing>
          <wp:inline distT="0" distB="0" distL="0" distR="0" wp14:anchorId="104EFA4E" wp14:editId="0FCCD784">
            <wp:extent cx="5727802" cy="1534192"/>
            <wp:effectExtent l="0" t="0" r="6350" b="889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9432" cy="153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D3F7" w14:textId="69D90E21" w:rsidR="00051B6A" w:rsidRPr="00874728" w:rsidRDefault="00051B6A" w:rsidP="00051B6A">
      <w:pPr>
        <w:pStyle w:val="Heading2"/>
      </w:pPr>
      <w:r>
        <w:rPr>
          <w:lang w:val="ru-RU"/>
        </w:rPr>
        <w:t>Пример №2</w:t>
      </w:r>
      <w:r w:rsidR="00874728">
        <w:t xml:space="preserve"> </w:t>
      </w:r>
    </w:p>
    <w:p w14:paraId="2743DA21" w14:textId="05F4C643" w:rsidR="00051B6A" w:rsidRDefault="00051B6A" w:rsidP="00051B6A">
      <w:pPr>
        <w:jc w:val="center"/>
      </w:pPr>
      <w:r w:rsidRPr="00051B6A">
        <w:rPr>
          <w:noProof/>
        </w:rPr>
        <w:drawing>
          <wp:inline distT="0" distB="0" distL="0" distR="0" wp14:anchorId="7117A593" wp14:editId="1B39AC05">
            <wp:extent cx="5362042" cy="2592837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8577" cy="259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A4A0" w14:textId="46FFEA98" w:rsidR="00874728" w:rsidRDefault="00874728" w:rsidP="00874728">
      <w:pPr>
        <w:pStyle w:val="Heading2"/>
        <w:rPr>
          <w:lang w:val="ru-RU"/>
        </w:rPr>
      </w:pPr>
      <w:r>
        <w:rPr>
          <w:lang w:val="ru-RU"/>
        </w:rPr>
        <w:t>Пример №3 «Рандомно сгенерированные числа»</w:t>
      </w:r>
    </w:p>
    <w:p w14:paraId="62D7A48E" w14:textId="3A88D937" w:rsidR="00874728" w:rsidRDefault="00874728" w:rsidP="00874728">
      <w:pPr>
        <w:jc w:val="center"/>
      </w:pPr>
      <w:r w:rsidRPr="00874728">
        <w:rPr>
          <w:noProof/>
          <w:lang w:val="ru-RU"/>
        </w:rPr>
        <w:drawing>
          <wp:inline distT="0" distB="0" distL="0" distR="0" wp14:anchorId="71E374E9" wp14:editId="57C2F5A7">
            <wp:extent cx="3860270" cy="2838298"/>
            <wp:effectExtent l="0" t="0" r="6985" b="63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2302" cy="284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F1EA" w14:textId="350E18CC" w:rsidR="00000003" w:rsidRPr="00602300" w:rsidRDefault="00A40011" w:rsidP="00000003">
      <w:pPr>
        <w:pStyle w:val="Heading1"/>
        <w:rPr>
          <w:lang w:val="ru-RU"/>
        </w:rPr>
      </w:pPr>
      <w:r>
        <w:rPr>
          <w:lang w:val="ru-RU"/>
        </w:rPr>
        <w:lastRenderedPageBreak/>
        <w:t>Вывод</w:t>
      </w:r>
    </w:p>
    <w:p w14:paraId="1EF6636F" w14:textId="3EFB93A4" w:rsidR="00A40011" w:rsidRDefault="00A40011" w:rsidP="00A40011">
      <w:pPr>
        <w:rPr>
          <w:lang w:val="ru-RU"/>
        </w:rPr>
      </w:pPr>
      <w:r>
        <w:rPr>
          <w:lang w:val="ru-RU"/>
        </w:rPr>
        <w:t xml:space="preserve">После тестирование можно выяснить, что на некоторых размеров данных прямые методы быстрее чем итерационные методы, это происходит, поскольку у прямых методов алгоритмическая сложность </w:t>
      </w:r>
      <m:oMath>
        <m:r>
          <w:rPr>
            <w:rFonts w:ascii="Cambria Math" w:hAnsi="Cambria Math"/>
            <w:lang w:val="ru-RU"/>
          </w:rPr>
          <m:t>O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3</m:t>
                </m:r>
              </m:sup>
            </m:sSup>
          </m:e>
        </m:d>
      </m:oMath>
      <w:r w:rsidRPr="00A40011">
        <w:rPr>
          <w:lang w:val="ru-RU"/>
        </w:rPr>
        <w:t xml:space="preserve">, </w:t>
      </w:r>
      <w:r>
        <w:rPr>
          <w:lang w:val="ru-RU"/>
        </w:rPr>
        <w:t xml:space="preserve">а у итерационных методов </w:t>
      </w:r>
      <m:oMath>
        <m:r>
          <w:rPr>
            <w:rFonts w:ascii="Cambria Math" w:hAnsi="Cambria Math"/>
            <w:lang w:val="ru-RU"/>
          </w:rPr>
          <m:t>O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l*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e>
        </m:d>
      </m:oMath>
      <w:r>
        <w:rPr>
          <w:lang w:val="ru-RU"/>
        </w:rPr>
        <w:t xml:space="preserve">, где </w:t>
      </w:r>
      <w:r>
        <w:t>l</w:t>
      </w:r>
      <w:r w:rsidRPr="00A40011">
        <w:rPr>
          <w:lang w:val="ru-RU"/>
        </w:rPr>
        <w:t xml:space="preserve"> </w:t>
      </w:r>
      <w:r>
        <w:rPr>
          <w:lang w:val="ru-RU"/>
        </w:rPr>
        <w:t>–</w:t>
      </w:r>
      <w:r w:rsidRPr="00A40011">
        <w:rPr>
          <w:lang w:val="ru-RU"/>
        </w:rPr>
        <w:t xml:space="preserve"> </w:t>
      </w:r>
      <w:r>
        <w:rPr>
          <w:lang w:val="ru-RU"/>
        </w:rPr>
        <w:t>количество итерации, так как мы не можем предсказать, сколько итерации потребует метод, время выполнения методов будет сильно различаться.</w:t>
      </w:r>
    </w:p>
    <w:p w14:paraId="545BD158" w14:textId="14CF0C1F" w:rsidR="00A40011" w:rsidRDefault="00A40011" w:rsidP="00A40011">
      <w:pPr>
        <w:rPr>
          <w:lang w:val="ru-RU"/>
        </w:rPr>
      </w:pPr>
      <w:r>
        <w:rPr>
          <w:lang w:val="ru-RU"/>
        </w:rPr>
        <w:t>А если сравнить итерационные методы между собой, то можно сказать, что метод Гаусса-Зейделя более экономный с точки зрения памяти, так как можно в каждой итерации сразу на ходу переписывать данные в векторе столбце неизвестных, при этом метод Гаусса-Зейделя потребует меньшее количество итерации, чем метод простых итераций, поскольку сразу используются «свежие» значения. Но это одновременно обозначает, что сложнее будет реализовать параллельную обработку данных для метода Гаусса-Зейделя.</w:t>
      </w:r>
    </w:p>
    <w:p w14:paraId="6610D0E9" w14:textId="661A8488" w:rsidR="00602300" w:rsidRPr="00602300" w:rsidRDefault="00602300" w:rsidP="00A40011">
      <w:r>
        <w:rPr>
          <w:lang w:val="ru-RU"/>
        </w:rPr>
        <w:t>Ну и также можно отметить, что из-за строгого условия итерационных методов, они применимы для гораздо меньше случаев, чем прямые методы.</w:t>
      </w:r>
    </w:p>
    <w:sectPr w:rsidR="00602300" w:rsidRPr="00602300" w:rsidSect="004E5A6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FFB08" w14:textId="77777777" w:rsidR="006A57AE" w:rsidRDefault="006A57AE" w:rsidP="004E5A67">
      <w:pPr>
        <w:spacing w:after="0" w:line="240" w:lineRule="auto"/>
      </w:pPr>
      <w:r>
        <w:separator/>
      </w:r>
    </w:p>
  </w:endnote>
  <w:endnote w:type="continuationSeparator" w:id="0">
    <w:p w14:paraId="67540470" w14:textId="77777777" w:rsidR="006A57AE" w:rsidRDefault="006A57AE" w:rsidP="004E5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C8962" w14:textId="77777777" w:rsidR="004E5A67" w:rsidRDefault="004E5A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36896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D22009" w14:textId="77777777" w:rsidR="004E5A67" w:rsidRDefault="004E5A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23C879" w14:textId="77777777" w:rsidR="004E5A67" w:rsidRDefault="004E5A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7629" w14:textId="77777777" w:rsidR="004E5A67" w:rsidRDefault="004E5A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910B5" w14:textId="77777777" w:rsidR="006A57AE" w:rsidRDefault="006A57AE" w:rsidP="004E5A67">
      <w:pPr>
        <w:spacing w:after="0" w:line="240" w:lineRule="auto"/>
      </w:pPr>
      <w:r>
        <w:separator/>
      </w:r>
    </w:p>
  </w:footnote>
  <w:footnote w:type="continuationSeparator" w:id="0">
    <w:p w14:paraId="1280556A" w14:textId="77777777" w:rsidR="006A57AE" w:rsidRDefault="006A57AE" w:rsidP="004E5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AD5EA" w14:textId="77777777" w:rsidR="004E5A67" w:rsidRDefault="004E5A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0EC8" w14:textId="77777777" w:rsidR="004E5A67" w:rsidRDefault="004E5A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63D62" w14:textId="77777777" w:rsidR="004E5A67" w:rsidRDefault="004E5A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35"/>
    <w:rsid w:val="00000003"/>
    <w:rsid w:val="00026447"/>
    <w:rsid w:val="00051B6A"/>
    <w:rsid w:val="000E696B"/>
    <w:rsid w:val="000F04DE"/>
    <w:rsid w:val="00144CFB"/>
    <w:rsid w:val="00191210"/>
    <w:rsid w:val="001A0903"/>
    <w:rsid w:val="001A32BE"/>
    <w:rsid w:val="002824DC"/>
    <w:rsid w:val="003539AC"/>
    <w:rsid w:val="00396245"/>
    <w:rsid w:val="003A1009"/>
    <w:rsid w:val="003A51F1"/>
    <w:rsid w:val="003C495A"/>
    <w:rsid w:val="003D2F98"/>
    <w:rsid w:val="004464C1"/>
    <w:rsid w:val="004633CF"/>
    <w:rsid w:val="004E5A67"/>
    <w:rsid w:val="004F6963"/>
    <w:rsid w:val="005060D4"/>
    <w:rsid w:val="00531819"/>
    <w:rsid w:val="00546A24"/>
    <w:rsid w:val="005766EE"/>
    <w:rsid w:val="00592577"/>
    <w:rsid w:val="00602300"/>
    <w:rsid w:val="006170BD"/>
    <w:rsid w:val="00671C8D"/>
    <w:rsid w:val="00693391"/>
    <w:rsid w:val="006A57AE"/>
    <w:rsid w:val="00795B77"/>
    <w:rsid w:val="007C295E"/>
    <w:rsid w:val="007E2BDB"/>
    <w:rsid w:val="007F791C"/>
    <w:rsid w:val="0081588E"/>
    <w:rsid w:val="00860072"/>
    <w:rsid w:val="00874728"/>
    <w:rsid w:val="0088166C"/>
    <w:rsid w:val="008B53DB"/>
    <w:rsid w:val="00902908"/>
    <w:rsid w:val="00934BC4"/>
    <w:rsid w:val="00982A67"/>
    <w:rsid w:val="00984E35"/>
    <w:rsid w:val="009A56E5"/>
    <w:rsid w:val="009C1648"/>
    <w:rsid w:val="00A03681"/>
    <w:rsid w:val="00A051D9"/>
    <w:rsid w:val="00A3610A"/>
    <w:rsid w:val="00A40011"/>
    <w:rsid w:val="00A47207"/>
    <w:rsid w:val="00A643B5"/>
    <w:rsid w:val="00B03018"/>
    <w:rsid w:val="00B262E5"/>
    <w:rsid w:val="00B314A5"/>
    <w:rsid w:val="00B33BEA"/>
    <w:rsid w:val="00B47426"/>
    <w:rsid w:val="00B919D0"/>
    <w:rsid w:val="00BF2215"/>
    <w:rsid w:val="00C05B3E"/>
    <w:rsid w:val="00C109DD"/>
    <w:rsid w:val="00C60906"/>
    <w:rsid w:val="00C6360F"/>
    <w:rsid w:val="00D03C0D"/>
    <w:rsid w:val="00D1494B"/>
    <w:rsid w:val="00D413B2"/>
    <w:rsid w:val="00D85471"/>
    <w:rsid w:val="00DA5352"/>
    <w:rsid w:val="00DD3E6D"/>
    <w:rsid w:val="00DE0AF5"/>
    <w:rsid w:val="00DE1F9A"/>
    <w:rsid w:val="00E156A3"/>
    <w:rsid w:val="00E372EB"/>
    <w:rsid w:val="00E416F0"/>
    <w:rsid w:val="00E5098B"/>
    <w:rsid w:val="00E65BB4"/>
    <w:rsid w:val="00E74BF2"/>
    <w:rsid w:val="00E925B6"/>
    <w:rsid w:val="00EA7DB5"/>
    <w:rsid w:val="00ED0975"/>
    <w:rsid w:val="00EF22D3"/>
    <w:rsid w:val="00F06DC6"/>
    <w:rsid w:val="00F37F87"/>
    <w:rsid w:val="00F72ACC"/>
    <w:rsid w:val="00F74AC8"/>
    <w:rsid w:val="00F802FA"/>
    <w:rsid w:val="00F8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6B1BE"/>
  <w15:chartTrackingRefBased/>
  <w15:docId w15:val="{04E0C02C-EBFA-4864-897C-E466E9B7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F87"/>
    <w:pPr>
      <w:ind w:firstLine="567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DB5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C8D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DB5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50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71C8D"/>
    <w:rPr>
      <w:rFonts w:ascii="Times New Roman" w:eastAsiaTheme="majorEastAsia" w:hAnsi="Times New Roman" w:cstheme="majorBidi"/>
      <w:color w:val="2F5496" w:themeColor="accent1" w:themeShade="BF"/>
      <w:sz w:val="30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4E5A67"/>
  </w:style>
  <w:style w:type="paragraph" w:styleId="TOCHeading">
    <w:name w:val="TOC Heading"/>
    <w:basedOn w:val="Heading1"/>
    <w:next w:val="Normal"/>
    <w:uiPriority w:val="39"/>
    <w:unhideWhenUsed/>
    <w:qFormat/>
    <w:rsid w:val="004E5A67"/>
    <w:pPr>
      <w:ind w:firstLine="0"/>
      <w:jc w:val="left"/>
      <w:outlineLvl w:val="9"/>
    </w:pPr>
    <w:rPr>
      <w:rFonts w:asciiTheme="majorHAnsi" w:hAnsiTheme="majorHAnsi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E5A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5A67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4E5A6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5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A6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4E5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A67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sid w:val="002824D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B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\Documents\Custom%20Office%20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4F767-FB91-4792-85BC-D460CD196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497</TotalTime>
  <Pages>7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Tianshen Tsiu</dc:creator>
  <cp:keywords/>
  <dc:description/>
  <cp:lastModifiedBy>Цю Тяньшэн</cp:lastModifiedBy>
  <cp:revision>15</cp:revision>
  <cp:lastPrinted>2021-09-26T12:48:00Z</cp:lastPrinted>
  <dcterms:created xsi:type="dcterms:W3CDTF">2023-02-21T12:12:00Z</dcterms:created>
  <dcterms:modified xsi:type="dcterms:W3CDTF">2023-02-22T22:41:00Z</dcterms:modified>
</cp:coreProperties>
</file>